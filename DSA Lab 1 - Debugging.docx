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011" w14:textId="048CACC0" w:rsidR="00A02A6B" w:rsidRPr="00485C66" w:rsidRDefault="00892B0D" w:rsidP="00485C66">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14:anchorId="20D5358E" wp14:editId="2E7444AE">
            <wp:simplePos x="0" y="0"/>
            <wp:positionH relativeFrom="page">
              <wp:posOffset>821599</wp:posOffset>
            </wp:positionH>
            <wp:positionV relativeFrom="page">
              <wp:posOffset>388620</wp:posOffset>
            </wp:positionV>
            <wp:extent cx="1240971"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tretch>
                      <a:fillRect/>
                    </a:stretch>
                  </pic:blipFill>
                  <pic:spPr bwMode="auto">
                    <a:xfrm>
                      <a:off x="0" y="0"/>
                      <a:ext cx="1240971" cy="868680"/>
                    </a:xfrm>
                    <a:prstGeom prst="rect">
                      <a:avLst/>
                    </a:prstGeom>
                    <a:solidFill>
                      <a:srgbClr val="FFFFFF"/>
                    </a:solidFill>
                    <a:ln w="9525">
                      <a:noFill/>
                      <a:miter lim="800000"/>
                      <a:headEnd/>
                      <a:tailEnd/>
                    </a:ln>
                  </pic:spPr>
                </pic:pic>
              </a:graphicData>
            </a:graphic>
          </wp:anchor>
        </w:drawing>
      </w:r>
      <w:r w:rsidRPr="00892B0D">
        <w:t xml:space="preserve"> </w:t>
      </w:r>
    </w:p>
    <w:p w14:paraId="35FF0BB9" w14:textId="14718DA1" w:rsidR="00EA2BD7" w:rsidRPr="00EA2BD7" w:rsidRDefault="00FB77B9" w:rsidP="00EA2BD7">
      <w:pPr>
        <w:pStyle w:val="Title"/>
        <w:jc w:val="right"/>
        <w:rPr>
          <w:color w:val="365F91" w:themeColor="accent1" w:themeShade="BF"/>
          <w:sz w:val="44"/>
          <w:szCs w:val="44"/>
        </w:rPr>
      </w:pPr>
      <w:r>
        <w:rPr>
          <w:color w:val="365F91" w:themeColor="accent1" w:themeShade="BF"/>
          <w:sz w:val="44"/>
          <w:szCs w:val="44"/>
        </w:rPr>
        <w:t>Data Structures &amp; Algorithms</w:t>
      </w:r>
      <w:r w:rsidR="00B352BD" w:rsidRPr="00B352BD">
        <w:rPr>
          <w:color w:val="365F91" w:themeColor="accent1" w:themeShade="BF"/>
          <w:sz w:val="44"/>
          <w:szCs w:val="44"/>
        </w:rPr>
        <w:t xml:space="preserve"> Lab 1</w:t>
      </w:r>
    </w:p>
    <w:p w14:paraId="71FB28B8" w14:textId="77777777" w:rsidR="00D226F9" w:rsidRPr="00FA23A4" w:rsidRDefault="00485C66" w:rsidP="00D226F9">
      <w:pPr>
        <w:spacing w:after="0"/>
        <w:rPr>
          <w:rFonts w:ascii="Arial" w:hAnsi="Arial" w:cs="Arial"/>
          <w:b/>
          <w:color w:val="365F91" w:themeColor="accent1" w:themeShade="BF"/>
          <w:sz w:val="36"/>
          <w:szCs w:val="36"/>
        </w:rPr>
      </w:pPr>
      <w:r w:rsidRPr="00FA23A4">
        <w:rPr>
          <w:rFonts w:ascii="Arial" w:hAnsi="Arial" w:cs="Arial"/>
          <w:b/>
          <w:color w:val="365F91" w:themeColor="accent1" w:themeShade="BF"/>
          <w:sz w:val="36"/>
          <w:szCs w:val="36"/>
        </w:rPr>
        <w:t>Table of Contents</w:t>
      </w:r>
    </w:p>
    <w:p w14:paraId="6BAA432A" w14:textId="4987E338" w:rsidR="00EA2BD7" w:rsidRDefault="00F035C9">
      <w:pPr>
        <w:pStyle w:val="TOC1"/>
        <w:rPr>
          <w:rFonts w:asciiTheme="minorHAnsi" w:eastAsiaTheme="minorEastAsia" w:hAnsiTheme="minorHAnsi" w:cstheme="minorBidi"/>
          <w:noProof/>
          <w:kern w:val="0"/>
          <w:sz w:val="22"/>
          <w:szCs w:val="22"/>
        </w:rPr>
      </w:pPr>
      <w:r>
        <w:rPr>
          <w:rFonts w:ascii="Arial" w:hAnsi="Arial" w:cs="Arial"/>
          <w:b/>
          <w:color w:val="365F91" w:themeColor="accent1" w:themeShade="BF"/>
          <w:sz w:val="36"/>
          <w:szCs w:val="36"/>
        </w:rPr>
        <w:fldChar w:fldCharType="begin"/>
      </w:r>
      <w:r w:rsidR="00D462B5">
        <w:rPr>
          <w:rFonts w:ascii="Arial" w:hAnsi="Arial" w:cs="Arial"/>
          <w:b/>
          <w:color w:val="365F91" w:themeColor="accent1" w:themeShade="BF"/>
          <w:sz w:val="36"/>
          <w:szCs w:val="36"/>
        </w:rPr>
        <w:instrText xml:space="preserve"> TOC \o "1-3" \h \z \u </w:instrText>
      </w:r>
      <w:r>
        <w:rPr>
          <w:rFonts w:ascii="Arial" w:hAnsi="Arial" w:cs="Arial"/>
          <w:b/>
          <w:color w:val="365F91" w:themeColor="accent1" w:themeShade="BF"/>
          <w:sz w:val="36"/>
          <w:szCs w:val="36"/>
        </w:rPr>
        <w:fldChar w:fldCharType="separate"/>
      </w:r>
      <w:hyperlink w:anchor="_Toc39406129" w:history="1">
        <w:r w:rsidR="00EA2BD7" w:rsidRPr="000950A7">
          <w:rPr>
            <w:rStyle w:val="Hyperlink"/>
            <w:noProof/>
          </w:rPr>
          <w:t>Overview</w:t>
        </w:r>
        <w:r w:rsidR="00EA2BD7">
          <w:rPr>
            <w:noProof/>
            <w:webHidden/>
          </w:rPr>
          <w:tab/>
        </w:r>
        <w:r w:rsidR="00EA2BD7">
          <w:rPr>
            <w:noProof/>
            <w:webHidden/>
          </w:rPr>
          <w:fldChar w:fldCharType="begin"/>
        </w:r>
        <w:r w:rsidR="00EA2BD7">
          <w:rPr>
            <w:noProof/>
            <w:webHidden/>
          </w:rPr>
          <w:instrText xml:space="preserve"> PAGEREF _Toc39406129 \h </w:instrText>
        </w:r>
        <w:r w:rsidR="00EA2BD7">
          <w:rPr>
            <w:noProof/>
            <w:webHidden/>
          </w:rPr>
        </w:r>
        <w:r w:rsidR="00EA2BD7">
          <w:rPr>
            <w:noProof/>
            <w:webHidden/>
          </w:rPr>
          <w:fldChar w:fldCharType="separate"/>
        </w:r>
        <w:r w:rsidR="00EA2BD7">
          <w:rPr>
            <w:noProof/>
            <w:webHidden/>
          </w:rPr>
          <w:t>1</w:t>
        </w:r>
        <w:r w:rsidR="00EA2BD7">
          <w:rPr>
            <w:noProof/>
            <w:webHidden/>
          </w:rPr>
          <w:fldChar w:fldCharType="end"/>
        </w:r>
      </w:hyperlink>
    </w:p>
    <w:p w14:paraId="7DDFA2FB" w14:textId="30CD6551" w:rsidR="00EA2BD7" w:rsidRDefault="00EA2BD7">
      <w:pPr>
        <w:pStyle w:val="TOC1"/>
        <w:rPr>
          <w:rFonts w:asciiTheme="minorHAnsi" w:eastAsiaTheme="minorEastAsia" w:hAnsiTheme="minorHAnsi" w:cstheme="minorBidi"/>
          <w:noProof/>
          <w:kern w:val="0"/>
          <w:sz w:val="22"/>
          <w:szCs w:val="22"/>
        </w:rPr>
      </w:pPr>
      <w:hyperlink w:anchor="_Toc39406130" w:history="1">
        <w:r w:rsidRPr="000950A7">
          <w:rPr>
            <w:rStyle w:val="Hyperlink"/>
            <w:noProof/>
          </w:rPr>
          <w:t>Objective</w:t>
        </w:r>
        <w:r>
          <w:rPr>
            <w:noProof/>
            <w:webHidden/>
          </w:rPr>
          <w:tab/>
        </w:r>
        <w:r>
          <w:rPr>
            <w:noProof/>
            <w:webHidden/>
          </w:rPr>
          <w:fldChar w:fldCharType="begin"/>
        </w:r>
        <w:r>
          <w:rPr>
            <w:noProof/>
            <w:webHidden/>
          </w:rPr>
          <w:instrText xml:space="preserve"> PAGEREF _Toc39406130 \h </w:instrText>
        </w:r>
        <w:r>
          <w:rPr>
            <w:noProof/>
            <w:webHidden/>
          </w:rPr>
        </w:r>
        <w:r>
          <w:rPr>
            <w:noProof/>
            <w:webHidden/>
          </w:rPr>
          <w:fldChar w:fldCharType="separate"/>
        </w:r>
        <w:r>
          <w:rPr>
            <w:noProof/>
            <w:webHidden/>
          </w:rPr>
          <w:t>1</w:t>
        </w:r>
        <w:r>
          <w:rPr>
            <w:noProof/>
            <w:webHidden/>
          </w:rPr>
          <w:fldChar w:fldCharType="end"/>
        </w:r>
      </w:hyperlink>
    </w:p>
    <w:p w14:paraId="077C79CA" w14:textId="73323591" w:rsidR="00EA2BD7" w:rsidRDefault="00EA2BD7">
      <w:pPr>
        <w:pStyle w:val="TOC1"/>
        <w:rPr>
          <w:rFonts w:asciiTheme="minorHAnsi" w:eastAsiaTheme="minorEastAsia" w:hAnsiTheme="minorHAnsi" w:cstheme="minorBidi"/>
          <w:noProof/>
          <w:kern w:val="0"/>
          <w:sz w:val="22"/>
          <w:szCs w:val="22"/>
        </w:rPr>
      </w:pPr>
      <w:hyperlink w:anchor="_Toc39406131" w:history="1">
        <w:r w:rsidRPr="000950A7">
          <w:rPr>
            <w:rStyle w:val="Hyperlink"/>
            <w:noProof/>
          </w:rPr>
          <w:t>Output</w:t>
        </w:r>
        <w:r>
          <w:rPr>
            <w:noProof/>
            <w:webHidden/>
          </w:rPr>
          <w:tab/>
        </w:r>
        <w:r>
          <w:rPr>
            <w:noProof/>
            <w:webHidden/>
          </w:rPr>
          <w:fldChar w:fldCharType="begin"/>
        </w:r>
        <w:r>
          <w:rPr>
            <w:noProof/>
            <w:webHidden/>
          </w:rPr>
          <w:instrText xml:space="preserve"> PAGEREF _Toc39406131 \h </w:instrText>
        </w:r>
        <w:r>
          <w:rPr>
            <w:noProof/>
            <w:webHidden/>
          </w:rPr>
        </w:r>
        <w:r>
          <w:rPr>
            <w:noProof/>
            <w:webHidden/>
          </w:rPr>
          <w:fldChar w:fldCharType="separate"/>
        </w:r>
        <w:r>
          <w:rPr>
            <w:noProof/>
            <w:webHidden/>
          </w:rPr>
          <w:t>2</w:t>
        </w:r>
        <w:r>
          <w:rPr>
            <w:noProof/>
            <w:webHidden/>
          </w:rPr>
          <w:fldChar w:fldCharType="end"/>
        </w:r>
      </w:hyperlink>
    </w:p>
    <w:p w14:paraId="4D58DE93" w14:textId="6A965DEA" w:rsidR="00EA2BD7" w:rsidRDefault="00EA2BD7">
      <w:pPr>
        <w:pStyle w:val="TOC1"/>
        <w:rPr>
          <w:rFonts w:asciiTheme="minorHAnsi" w:eastAsiaTheme="minorEastAsia" w:hAnsiTheme="minorHAnsi" w:cstheme="minorBidi"/>
          <w:noProof/>
          <w:kern w:val="0"/>
          <w:sz w:val="22"/>
          <w:szCs w:val="22"/>
        </w:rPr>
      </w:pPr>
      <w:hyperlink w:anchor="_Toc39406132" w:history="1">
        <w:r w:rsidRPr="000950A7">
          <w:rPr>
            <w:rStyle w:val="Hyperlink"/>
            <w:noProof/>
          </w:rPr>
          <w:t>Files</w:t>
        </w:r>
        <w:r>
          <w:rPr>
            <w:noProof/>
            <w:webHidden/>
          </w:rPr>
          <w:tab/>
        </w:r>
        <w:r>
          <w:rPr>
            <w:noProof/>
            <w:webHidden/>
          </w:rPr>
          <w:fldChar w:fldCharType="begin"/>
        </w:r>
        <w:r>
          <w:rPr>
            <w:noProof/>
            <w:webHidden/>
          </w:rPr>
          <w:instrText xml:space="preserve"> PAGEREF _Toc39406132 \h </w:instrText>
        </w:r>
        <w:r>
          <w:rPr>
            <w:noProof/>
            <w:webHidden/>
          </w:rPr>
        </w:r>
        <w:r>
          <w:rPr>
            <w:noProof/>
            <w:webHidden/>
          </w:rPr>
          <w:fldChar w:fldCharType="separate"/>
        </w:r>
        <w:r>
          <w:rPr>
            <w:noProof/>
            <w:webHidden/>
          </w:rPr>
          <w:t>2</w:t>
        </w:r>
        <w:r>
          <w:rPr>
            <w:noProof/>
            <w:webHidden/>
          </w:rPr>
          <w:fldChar w:fldCharType="end"/>
        </w:r>
      </w:hyperlink>
    </w:p>
    <w:p w14:paraId="655F7CF9" w14:textId="146079CE" w:rsidR="00EA2BD7" w:rsidRDefault="00EA2BD7">
      <w:pPr>
        <w:pStyle w:val="TOC1"/>
        <w:rPr>
          <w:rFonts w:asciiTheme="minorHAnsi" w:eastAsiaTheme="minorEastAsia" w:hAnsiTheme="minorHAnsi" w:cstheme="minorBidi"/>
          <w:noProof/>
          <w:kern w:val="0"/>
          <w:sz w:val="22"/>
          <w:szCs w:val="22"/>
        </w:rPr>
      </w:pPr>
      <w:hyperlink w:anchor="_Toc39406133" w:history="1">
        <w:r w:rsidRPr="000950A7">
          <w:rPr>
            <w:rStyle w:val="Hyperlink"/>
            <w:noProof/>
          </w:rPr>
          <w:t>Submissions</w:t>
        </w:r>
        <w:r>
          <w:rPr>
            <w:noProof/>
            <w:webHidden/>
          </w:rPr>
          <w:tab/>
        </w:r>
        <w:r>
          <w:rPr>
            <w:noProof/>
            <w:webHidden/>
          </w:rPr>
          <w:fldChar w:fldCharType="begin"/>
        </w:r>
        <w:r>
          <w:rPr>
            <w:noProof/>
            <w:webHidden/>
          </w:rPr>
          <w:instrText xml:space="preserve"> PAGEREF _Toc39406133 \h </w:instrText>
        </w:r>
        <w:r>
          <w:rPr>
            <w:noProof/>
            <w:webHidden/>
          </w:rPr>
        </w:r>
        <w:r>
          <w:rPr>
            <w:noProof/>
            <w:webHidden/>
          </w:rPr>
          <w:fldChar w:fldCharType="separate"/>
        </w:r>
        <w:r>
          <w:rPr>
            <w:noProof/>
            <w:webHidden/>
          </w:rPr>
          <w:t>2</w:t>
        </w:r>
        <w:r>
          <w:rPr>
            <w:noProof/>
            <w:webHidden/>
          </w:rPr>
          <w:fldChar w:fldCharType="end"/>
        </w:r>
      </w:hyperlink>
    </w:p>
    <w:p w14:paraId="44DF92AE" w14:textId="48687DAD" w:rsidR="00485C66" w:rsidRDefault="00F035C9" w:rsidP="00D462B5">
      <w:pPr>
        <w:pStyle w:val="TOC1"/>
        <w:rPr>
          <w:rFonts w:ascii="Arial" w:hAnsi="Arial" w:cs="Arial"/>
          <w:b/>
          <w:color w:val="365F91" w:themeColor="accent1" w:themeShade="BF"/>
          <w:sz w:val="36"/>
          <w:szCs w:val="36"/>
        </w:rPr>
      </w:pPr>
      <w:r>
        <w:rPr>
          <w:rFonts w:ascii="Arial" w:hAnsi="Arial" w:cs="Arial"/>
          <w:b/>
          <w:color w:val="365F91" w:themeColor="accent1" w:themeShade="BF"/>
          <w:sz w:val="36"/>
          <w:szCs w:val="36"/>
        </w:rPr>
        <w:fldChar w:fldCharType="end"/>
      </w:r>
    </w:p>
    <w:p w14:paraId="500AF10E" w14:textId="20FBE365" w:rsidR="00DB677E" w:rsidRDefault="00FB77B9" w:rsidP="00DB677E">
      <w:pPr>
        <w:pStyle w:val="Heading1"/>
        <w:rPr>
          <w:sz w:val="36"/>
          <w:szCs w:val="36"/>
        </w:rPr>
      </w:pPr>
      <w:bookmarkStart w:id="0" w:name="_Toc39406129"/>
      <w:r>
        <w:rPr>
          <w:sz w:val="36"/>
          <w:szCs w:val="36"/>
        </w:rPr>
        <w:t>Overview</w:t>
      </w:r>
      <w:bookmarkEnd w:id="0"/>
    </w:p>
    <w:p w14:paraId="3BB4DED1" w14:textId="77777777" w:rsidR="00EA2BD7" w:rsidRDefault="00FB77B9" w:rsidP="00DB677E">
      <w:pPr>
        <w:rPr>
          <w:rFonts w:ascii="Times New Roman" w:hAnsi="Times New Roman" w:cs="Times New Roman"/>
          <w:sz w:val="24"/>
          <w:szCs w:val="24"/>
        </w:rPr>
      </w:pPr>
      <w:r>
        <w:rPr>
          <w:rFonts w:ascii="Times New Roman" w:hAnsi="Times New Roman" w:cs="Times New Roman"/>
          <w:sz w:val="24"/>
          <w:szCs w:val="24"/>
        </w:rPr>
        <w:t xml:space="preserve">There are a number of factors that can cause a program to fail.   Compiler errors, linker errors, memory leaks, and logic errors, just to name a few.  As a developer, you will encounter these often, so it is important to know how to correct them.  </w:t>
      </w:r>
    </w:p>
    <w:p w14:paraId="4ECE89BD" w14:textId="112D87D3" w:rsidR="00DB677E" w:rsidRDefault="00FB77B9" w:rsidP="00DB677E">
      <w:pPr>
        <w:rPr>
          <w:rFonts w:ascii="Times New Roman" w:hAnsi="Times New Roman" w:cs="Times New Roman"/>
          <w:sz w:val="24"/>
          <w:szCs w:val="24"/>
        </w:rPr>
      </w:pPr>
      <w:r>
        <w:rPr>
          <w:rFonts w:ascii="Times New Roman" w:hAnsi="Times New Roman" w:cs="Times New Roman"/>
          <w:sz w:val="24"/>
          <w:szCs w:val="24"/>
        </w:rPr>
        <w:t>Make sure that you use the tools available to you (debugger, internet, etc.) to help you make the necessary corrections.</w:t>
      </w:r>
    </w:p>
    <w:p w14:paraId="1AEDAB39" w14:textId="0AD79991" w:rsidR="00FB77B9" w:rsidRDefault="00FB77B9" w:rsidP="00FB77B9">
      <w:pPr>
        <w:pStyle w:val="Heading1"/>
        <w:rPr>
          <w:rFonts w:ascii="Times New Roman" w:hAnsi="Times New Roman" w:cs="Times New Roman"/>
          <w:sz w:val="24"/>
          <w:szCs w:val="24"/>
        </w:rPr>
      </w:pPr>
      <w:bookmarkStart w:id="1" w:name="_Toc39406130"/>
      <w:r>
        <w:rPr>
          <w:sz w:val="36"/>
          <w:szCs w:val="36"/>
        </w:rPr>
        <w:t>Objective</w:t>
      </w:r>
      <w:bookmarkEnd w:id="1"/>
    </w:p>
    <w:p w14:paraId="1DC6B2BF" w14:textId="6AC3FBE3" w:rsidR="00EA2BD7" w:rsidRDefault="00FB77B9" w:rsidP="00DB677E">
      <w:pPr>
        <w:rPr>
          <w:rFonts w:ascii="Times New Roman" w:hAnsi="Times New Roman" w:cs="Times New Roman"/>
          <w:sz w:val="24"/>
          <w:szCs w:val="24"/>
        </w:rPr>
      </w:pPr>
      <w:r>
        <w:rPr>
          <w:rFonts w:ascii="Times New Roman" w:hAnsi="Times New Roman" w:cs="Times New Roman"/>
          <w:sz w:val="24"/>
          <w:szCs w:val="24"/>
        </w:rPr>
        <w:t>This lab project will have you working with a broken project that has a number of issues that you will need to correct to get the desired output.</w:t>
      </w:r>
    </w:p>
    <w:p w14:paraId="73C8289D" w14:textId="43DD59B1" w:rsidR="00FB77B9" w:rsidRPr="00FB77B9" w:rsidRDefault="00FB77B9" w:rsidP="00DB677E">
      <w:pPr>
        <w:rPr>
          <w:rFonts w:ascii="Times New Roman" w:hAnsi="Times New Roman" w:cs="Times New Roman"/>
          <w:sz w:val="24"/>
          <w:szCs w:val="24"/>
        </w:rPr>
      </w:pPr>
      <w:r>
        <w:rPr>
          <w:rFonts w:ascii="Times New Roman" w:hAnsi="Times New Roman" w:cs="Times New Roman"/>
          <w:b/>
          <w:bCs/>
          <w:sz w:val="24"/>
          <w:szCs w:val="24"/>
        </w:rPr>
        <w:t>Note – Due to the nature of this lab, you will not be able to get direct assistance on how to fix the errors, but we will help you in learning better use of the tools available.</w:t>
      </w:r>
    </w:p>
    <w:p w14:paraId="0407C24F" w14:textId="647C9564" w:rsidR="00EA2BD7" w:rsidRDefault="00EA2BD7" w:rsidP="00EA2BD7">
      <w:pPr>
        <w:pStyle w:val="Heading1"/>
        <w:rPr>
          <w:sz w:val="36"/>
          <w:szCs w:val="36"/>
        </w:rPr>
      </w:pPr>
      <w:bookmarkStart w:id="2" w:name="_Toc39406131"/>
      <w:r>
        <w:rPr>
          <w:sz w:val="36"/>
          <w:szCs w:val="36"/>
        </w:rPr>
        <w:lastRenderedPageBreak/>
        <w:t>Output</w:t>
      </w:r>
      <w:bookmarkEnd w:id="2"/>
    </w:p>
    <w:p w14:paraId="1A7C15E4" w14:textId="378607AA" w:rsidR="00EA2BD7" w:rsidRPr="00EA2BD7" w:rsidRDefault="00EA2BD7" w:rsidP="00EA2BD7">
      <w:r>
        <w:rPr>
          <w:noProof/>
        </w:rPr>
        <w:drawing>
          <wp:inline distT="0" distB="0" distL="0" distR="0" wp14:anchorId="40745318" wp14:editId="56488793">
            <wp:extent cx="4246880" cy="39217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6880" cy="3921760"/>
                    </a:xfrm>
                    <a:prstGeom prst="rect">
                      <a:avLst/>
                    </a:prstGeom>
                    <a:noFill/>
                    <a:ln>
                      <a:noFill/>
                    </a:ln>
                  </pic:spPr>
                </pic:pic>
              </a:graphicData>
            </a:graphic>
          </wp:inline>
        </w:drawing>
      </w:r>
    </w:p>
    <w:p w14:paraId="7BA0EB27" w14:textId="60744B16" w:rsidR="00F43981" w:rsidRDefault="00F43981" w:rsidP="0061417B">
      <w:pPr>
        <w:pStyle w:val="Heading1"/>
        <w:rPr>
          <w:sz w:val="36"/>
          <w:szCs w:val="36"/>
        </w:rPr>
      </w:pPr>
      <w:bookmarkStart w:id="3" w:name="_Toc39406132"/>
      <w:r>
        <w:rPr>
          <w:sz w:val="36"/>
          <w:szCs w:val="36"/>
        </w:rPr>
        <w:t>Grading</w:t>
      </w:r>
    </w:p>
    <w:p w14:paraId="687171F1" w14:textId="7A2633F2" w:rsidR="00F43981" w:rsidRPr="00534A45" w:rsidRDefault="00534A45" w:rsidP="00F43981">
      <w:pPr>
        <w:rPr>
          <w:rFonts w:ascii="Times New Roman" w:hAnsi="Times New Roman" w:cs="Times New Roman"/>
          <w:b/>
          <w:bCs/>
          <w:sz w:val="24"/>
          <w:szCs w:val="24"/>
        </w:rPr>
      </w:pPr>
      <w:r w:rsidRPr="00534A45">
        <w:rPr>
          <w:rFonts w:ascii="Times New Roman" w:hAnsi="Times New Roman" w:cs="Times New Roman"/>
          <w:b/>
          <w:bCs/>
          <w:sz w:val="24"/>
          <w:szCs w:val="24"/>
        </w:rPr>
        <w:t>This is a pass/fail assignment.</w:t>
      </w:r>
    </w:p>
    <w:tbl>
      <w:tblPr>
        <w:tblStyle w:val="TableGrid"/>
        <w:tblW w:w="0" w:type="auto"/>
        <w:tblLook w:val="04A0" w:firstRow="1" w:lastRow="0" w:firstColumn="1" w:lastColumn="0" w:noHBand="0" w:noVBand="1"/>
      </w:tblPr>
      <w:tblGrid>
        <w:gridCol w:w="5035"/>
        <w:gridCol w:w="720"/>
      </w:tblGrid>
      <w:tr w:rsidR="00F43981" w14:paraId="51D9F709" w14:textId="77777777" w:rsidTr="00534A45">
        <w:tc>
          <w:tcPr>
            <w:tcW w:w="5035" w:type="dxa"/>
          </w:tcPr>
          <w:p w14:paraId="795EB5E8" w14:textId="1EB37958" w:rsidR="00F43981" w:rsidRDefault="00534A45" w:rsidP="00F43981">
            <w:pPr>
              <w:rPr>
                <w:rFonts w:ascii="Times New Roman" w:hAnsi="Times New Roman" w:cs="Times New Roman"/>
                <w:sz w:val="24"/>
                <w:szCs w:val="24"/>
              </w:rPr>
            </w:pPr>
            <w:r>
              <w:rPr>
                <w:rFonts w:ascii="Times New Roman" w:hAnsi="Times New Roman" w:cs="Times New Roman"/>
                <w:sz w:val="24"/>
                <w:szCs w:val="24"/>
              </w:rPr>
              <w:t>Compiling program with all logic errors corrected</w:t>
            </w:r>
          </w:p>
        </w:tc>
        <w:tc>
          <w:tcPr>
            <w:tcW w:w="720" w:type="dxa"/>
          </w:tcPr>
          <w:p w14:paraId="4175736D" w14:textId="2CE0E5D0" w:rsidR="00F43981" w:rsidRDefault="00534A45" w:rsidP="00F43981">
            <w:pPr>
              <w:rPr>
                <w:rFonts w:ascii="Times New Roman" w:hAnsi="Times New Roman" w:cs="Times New Roman"/>
                <w:sz w:val="24"/>
                <w:szCs w:val="24"/>
              </w:rPr>
            </w:pPr>
            <w:r>
              <w:rPr>
                <w:rFonts w:ascii="Times New Roman" w:hAnsi="Times New Roman" w:cs="Times New Roman"/>
                <w:sz w:val="24"/>
                <w:szCs w:val="24"/>
              </w:rPr>
              <w:t>80</w:t>
            </w:r>
          </w:p>
        </w:tc>
      </w:tr>
      <w:tr w:rsidR="00F43981" w14:paraId="30A90D69" w14:textId="77777777" w:rsidTr="00534A45">
        <w:tc>
          <w:tcPr>
            <w:tcW w:w="5035" w:type="dxa"/>
          </w:tcPr>
          <w:p w14:paraId="31E6F753" w14:textId="54B73767" w:rsidR="00F43981" w:rsidRDefault="00534A45" w:rsidP="00F43981">
            <w:pPr>
              <w:rPr>
                <w:rFonts w:ascii="Times New Roman" w:hAnsi="Times New Roman" w:cs="Times New Roman"/>
                <w:sz w:val="24"/>
                <w:szCs w:val="24"/>
              </w:rPr>
            </w:pPr>
            <w:r>
              <w:rPr>
                <w:rFonts w:ascii="Times New Roman" w:hAnsi="Times New Roman" w:cs="Times New Roman"/>
                <w:sz w:val="24"/>
                <w:szCs w:val="24"/>
              </w:rPr>
              <w:t>No memory leaks</w:t>
            </w:r>
            <w:bookmarkStart w:id="4" w:name="_GoBack"/>
            <w:bookmarkEnd w:id="4"/>
          </w:p>
        </w:tc>
        <w:tc>
          <w:tcPr>
            <w:tcW w:w="720" w:type="dxa"/>
          </w:tcPr>
          <w:p w14:paraId="04AB09F1" w14:textId="2C22AB89" w:rsidR="00F43981" w:rsidRDefault="00534A45" w:rsidP="00F43981">
            <w:pPr>
              <w:rPr>
                <w:rFonts w:ascii="Times New Roman" w:hAnsi="Times New Roman" w:cs="Times New Roman"/>
                <w:sz w:val="24"/>
                <w:szCs w:val="24"/>
              </w:rPr>
            </w:pPr>
            <w:r>
              <w:rPr>
                <w:rFonts w:ascii="Times New Roman" w:hAnsi="Times New Roman" w:cs="Times New Roman"/>
                <w:sz w:val="24"/>
                <w:szCs w:val="24"/>
              </w:rPr>
              <w:t>20</w:t>
            </w:r>
          </w:p>
        </w:tc>
      </w:tr>
    </w:tbl>
    <w:p w14:paraId="23A3F901" w14:textId="77777777" w:rsidR="00F43981" w:rsidRPr="00F43981" w:rsidRDefault="00F43981" w:rsidP="00F43981">
      <w:pPr>
        <w:rPr>
          <w:rFonts w:ascii="Times New Roman" w:hAnsi="Times New Roman" w:cs="Times New Roman"/>
          <w:sz w:val="24"/>
          <w:szCs w:val="24"/>
        </w:rPr>
      </w:pPr>
    </w:p>
    <w:p w14:paraId="24E4AC4F" w14:textId="49F29DEA" w:rsidR="0061417B" w:rsidRDefault="00586920" w:rsidP="0061417B">
      <w:pPr>
        <w:pStyle w:val="Heading1"/>
        <w:rPr>
          <w:sz w:val="36"/>
          <w:szCs w:val="36"/>
        </w:rPr>
      </w:pPr>
      <w:r>
        <w:rPr>
          <w:sz w:val="36"/>
          <w:szCs w:val="36"/>
        </w:rPr>
        <w:t>Files</w:t>
      </w:r>
      <w:bookmarkEnd w:id="3"/>
    </w:p>
    <w:p w14:paraId="33D8AE27" w14:textId="6DE69AEF" w:rsidR="00586920" w:rsidRDefault="00586920" w:rsidP="00586920">
      <w:pPr>
        <w:rPr>
          <w:rFonts w:ascii="Times New Roman" w:hAnsi="Times New Roman" w:cs="Times New Roman"/>
          <w:sz w:val="24"/>
          <w:szCs w:val="24"/>
        </w:rPr>
      </w:pPr>
      <w:r>
        <w:rPr>
          <w:rFonts w:ascii="Times New Roman" w:hAnsi="Times New Roman" w:cs="Times New Roman"/>
          <w:sz w:val="24"/>
          <w:szCs w:val="24"/>
        </w:rPr>
        <w:t xml:space="preserve">You may need to make changes in any of the files in order to fix the errors presented.   </w:t>
      </w:r>
    </w:p>
    <w:p w14:paraId="64606878" w14:textId="77777777" w:rsidR="00F43515" w:rsidRDefault="00F43515" w:rsidP="00F43515">
      <w:pPr>
        <w:pStyle w:val="Heading1"/>
        <w:rPr>
          <w:sz w:val="36"/>
          <w:szCs w:val="36"/>
        </w:rPr>
      </w:pPr>
      <w:bookmarkStart w:id="5" w:name="_Toc39406133"/>
      <w:r>
        <w:rPr>
          <w:sz w:val="36"/>
          <w:szCs w:val="36"/>
        </w:rPr>
        <w:t>Submissions</w:t>
      </w:r>
      <w:bookmarkEnd w:id="5"/>
    </w:p>
    <w:p w14:paraId="6194B449" w14:textId="088A1E55" w:rsidR="006551D6" w:rsidRPr="00AF6FE7" w:rsidRDefault="00586920" w:rsidP="00AF6FE7">
      <w:pPr>
        <w:rPr>
          <w:rFonts w:ascii="Times New Roman" w:hAnsi="Times New Roman" w:cs="Times New Roman"/>
          <w:sz w:val="24"/>
          <w:szCs w:val="24"/>
        </w:rPr>
      </w:pPr>
      <w:bookmarkStart w:id="6" w:name="_Toc231200083"/>
      <w:bookmarkEnd w:id="6"/>
      <w:r>
        <w:rPr>
          <w:rFonts w:ascii="Times New Roman" w:hAnsi="Times New Roman" w:cs="Times New Roman"/>
          <w:sz w:val="24"/>
          <w:szCs w:val="24"/>
        </w:rPr>
        <w:t>Zip the three code files (main.cpp, Movie.h, and Movie.cpp) and submit them via FSO.</w:t>
      </w:r>
    </w:p>
    <w:sectPr w:rsidR="006551D6" w:rsidRPr="00AF6FE7" w:rsidSect="00892B0D">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7470F" w14:textId="77777777" w:rsidR="00AF7214" w:rsidRDefault="00AF7214" w:rsidP="00485C66">
      <w:pPr>
        <w:spacing w:after="0" w:line="240" w:lineRule="auto"/>
      </w:pPr>
      <w:r>
        <w:separator/>
      </w:r>
    </w:p>
  </w:endnote>
  <w:endnote w:type="continuationSeparator" w:id="0">
    <w:p w14:paraId="0060FBAB" w14:textId="77777777" w:rsidR="00AF7214" w:rsidRDefault="00AF7214" w:rsidP="00485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60329" w14:textId="77777777" w:rsidR="00AC30A1" w:rsidRPr="00485C66" w:rsidRDefault="00AC30A1" w:rsidP="00485C66">
    <w:pPr>
      <w:pStyle w:val="Footer"/>
      <w:tabs>
        <w:tab w:val="clear" w:pos="9360"/>
        <w:tab w:val="right" w:pos="10080"/>
      </w:tabs>
      <w:rPr>
        <w:sz w:val="24"/>
        <w:szCs w:val="24"/>
      </w:rPr>
    </w:pPr>
    <w:r w:rsidRPr="00485C66">
      <w:rPr>
        <w:sz w:val="24"/>
        <w:szCs w:val="24"/>
      </w:rPr>
      <w:t xml:space="preserve">Class: </w:t>
    </w:r>
    <w:r w:rsidR="00AF7214">
      <w:fldChar w:fldCharType="begin"/>
    </w:r>
    <w:r w:rsidR="00AF7214">
      <w:instrText xml:space="preserve"> TITLE   \* MERGEFORMAT </w:instrText>
    </w:r>
    <w:r w:rsidR="00AF7214">
      <w:fldChar w:fldCharType="separate"/>
    </w:r>
    <w:r w:rsidRPr="00F4166F">
      <w:rPr>
        <w:sz w:val="24"/>
        <w:szCs w:val="24"/>
      </w:rPr>
      <w:t>Lab Project</w:t>
    </w:r>
    <w:r w:rsidR="00AF7214">
      <w:rPr>
        <w:sz w:val="24"/>
        <w:szCs w:val="24"/>
      </w:rPr>
      <w:fldChar w:fldCharType="end"/>
    </w:r>
    <w:r w:rsidRPr="00485C66">
      <w:rPr>
        <w:sz w:val="24"/>
        <w:szCs w:val="24"/>
      </w:rPr>
      <w:tab/>
    </w:r>
    <w:r w:rsidRPr="00485C66">
      <w:rPr>
        <w:sz w:val="24"/>
        <w:szCs w:val="24"/>
      </w:rPr>
      <w:tab/>
      <w:t xml:space="preserve">Pg. </w:t>
    </w:r>
    <w:r w:rsidR="00F035C9" w:rsidRPr="00485C66">
      <w:rPr>
        <w:sz w:val="24"/>
        <w:szCs w:val="24"/>
      </w:rPr>
      <w:fldChar w:fldCharType="begin"/>
    </w:r>
    <w:r w:rsidRPr="00485C66">
      <w:rPr>
        <w:sz w:val="24"/>
        <w:szCs w:val="24"/>
      </w:rPr>
      <w:instrText xml:space="preserve"> PAGE   \* MERGEFORMAT </w:instrText>
    </w:r>
    <w:r w:rsidR="00F035C9" w:rsidRPr="00485C66">
      <w:rPr>
        <w:sz w:val="24"/>
        <w:szCs w:val="24"/>
      </w:rPr>
      <w:fldChar w:fldCharType="separate"/>
    </w:r>
    <w:r w:rsidR="000A1B81">
      <w:rPr>
        <w:noProof/>
        <w:sz w:val="24"/>
        <w:szCs w:val="24"/>
      </w:rPr>
      <w:t>1</w:t>
    </w:r>
    <w:r w:rsidR="00F035C9" w:rsidRPr="00485C66">
      <w:rPr>
        <w:sz w:val="24"/>
        <w:szCs w:val="24"/>
      </w:rPr>
      <w:fldChar w:fldCharType="end"/>
    </w:r>
  </w:p>
  <w:p w14:paraId="74E4192D" w14:textId="77777777" w:rsidR="00AC30A1" w:rsidRDefault="00AC3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12F10" w14:textId="77777777" w:rsidR="00AF7214" w:rsidRDefault="00AF7214" w:rsidP="00485C66">
      <w:pPr>
        <w:spacing w:after="0" w:line="240" w:lineRule="auto"/>
      </w:pPr>
      <w:r>
        <w:separator/>
      </w:r>
    </w:p>
  </w:footnote>
  <w:footnote w:type="continuationSeparator" w:id="0">
    <w:p w14:paraId="4D54516A" w14:textId="77777777" w:rsidR="00AF7214" w:rsidRDefault="00AF7214" w:rsidP="00485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754"/>
    <w:multiLevelType w:val="hybridMultilevel"/>
    <w:tmpl w:val="3652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C589D"/>
    <w:multiLevelType w:val="hybridMultilevel"/>
    <w:tmpl w:val="A2C6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25960"/>
    <w:multiLevelType w:val="hybridMultilevel"/>
    <w:tmpl w:val="21B0D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A72CFE"/>
    <w:multiLevelType w:val="hybridMultilevel"/>
    <w:tmpl w:val="58C8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00FFD"/>
    <w:multiLevelType w:val="hybridMultilevel"/>
    <w:tmpl w:val="046C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C00E5"/>
    <w:multiLevelType w:val="hybridMultilevel"/>
    <w:tmpl w:val="EF36A2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AB6AB1"/>
    <w:multiLevelType w:val="hybridMultilevel"/>
    <w:tmpl w:val="9D567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B42A7"/>
    <w:multiLevelType w:val="hybridMultilevel"/>
    <w:tmpl w:val="6A6C49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D52032"/>
    <w:multiLevelType w:val="hybridMultilevel"/>
    <w:tmpl w:val="BE208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CE511DF"/>
    <w:multiLevelType w:val="hybridMultilevel"/>
    <w:tmpl w:val="8AE2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D6236"/>
    <w:multiLevelType w:val="hybridMultilevel"/>
    <w:tmpl w:val="FA401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EA42F1"/>
    <w:multiLevelType w:val="hybridMultilevel"/>
    <w:tmpl w:val="C246B2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5"/>
  </w:num>
  <w:num w:numId="4">
    <w:abstractNumId w:val="4"/>
  </w:num>
  <w:num w:numId="5">
    <w:abstractNumId w:val="3"/>
  </w:num>
  <w:num w:numId="6">
    <w:abstractNumId w:val="0"/>
  </w:num>
  <w:num w:numId="7">
    <w:abstractNumId w:val="1"/>
  </w:num>
  <w:num w:numId="8">
    <w:abstractNumId w:val="9"/>
  </w:num>
  <w:num w:numId="9">
    <w:abstractNumId w:val="11"/>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DA"/>
    <w:rsid w:val="00004479"/>
    <w:rsid w:val="00022195"/>
    <w:rsid w:val="00026092"/>
    <w:rsid w:val="00030ECC"/>
    <w:rsid w:val="00046B5D"/>
    <w:rsid w:val="00050F2B"/>
    <w:rsid w:val="00055C3D"/>
    <w:rsid w:val="000910E0"/>
    <w:rsid w:val="000952FF"/>
    <w:rsid w:val="0009793E"/>
    <w:rsid w:val="000A1B81"/>
    <w:rsid w:val="000D1DC7"/>
    <w:rsid w:val="000D2FAC"/>
    <w:rsid w:val="000E38AD"/>
    <w:rsid w:val="000F18EE"/>
    <w:rsid w:val="001056C1"/>
    <w:rsid w:val="001236D6"/>
    <w:rsid w:val="00143D3E"/>
    <w:rsid w:val="00160A09"/>
    <w:rsid w:val="001869E2"/>
    <w:rsid w:val="001A305D"/>
    <w:rsid w:val="001B323F"/>
    <w:rsid w:val="001F04AA"/>
    <w:rsid w:val="001F32FF"/>
    <w:rsid w:val="001F395B"/>
    <w:rsid w:val="00207391"/>
    <w:rsid w:val="00251BC8"/>
    <w:rsid w:val="00287354"/>
    <w:rsid w:val="0029031E"/>
    <w:rsid w:val="00294368"/>
    <w:rsid w:val="0029582E"/>
    <w:rsid w:val="002B6A9C"/>
    <w:rsid w:val="002C2DDE"/>
    <w:rsid w:val="002C6246"/>
    <w:rsid w:val="002D0E65"/>
    <w:rsid w:val="002D39DB"/>
    <w:rsid w:val="002E78D5"/>
    <w:rsid w:val="002F1DD8"/>
    <w:rsid w:val="00310C88"/>
    <w:rsid w:val="00353F76"/>
    <w:rsid w:val="00356CFC"/>
    <w:rsid w:val="00373998"/>
    <w:rsid w:val="00373ED5"/>
    <w:rsid w:val="00390D0A"/>
    <w:rsid w:val="00392745"/>
    <w:rsid w:val="003965AC"/>
    <w:rsid w:val="003A7E2F"/>
    <w:rsid w:val="003B5539"/>
    <w:rsid w:val="00422525"/>
    <w:rsid w:val="0042422A"/>
    <w:rsid w:val="00440BF5"/>
    <w:rsid w:val="00485C66"/>
    <w:rsid w:val="004B4700"/>
    <w:rsid w:val="004F19AD"/>
    <w:rsid w:val="005071E0"/>
    <w:rsid w:val="00534A45"/>
    <w:rsid w:val="005571B1"/>
    <w:rsid w:val="00560E7A"/>
    <w:rsid w:val="00567EF1"/>
    <w:rsid w:val="00570158"/>
    <w:rsid w:val="0057324F"/>
    <w:rsid w:val="00575B57"/>
    <w:rsid w:val="00585559"/>
    <w:rsid w:val="005858D7"/>
    <w:rsid w:val="00586920"/>
    <w:rsid w:val="005B3B3A"/>
    <w:rsid w:val="005C7D57"/>
    <w:rsid w:val="005F147D"/>
    <w:rsid w:val="0060040E"/>
    <w:rsid w:val="006060C2"/>
    <w:rsid w:val="0061417B"/>
    <w:rsid w:val="00643EA7"/>
    <w:rsid w:val="006551D6"/>
    <w:rsid w:val="0065712C"/>
    <w:rsid w:val="00663BD1"/>
    <w:rsid w:val="006659BC"/>
    <w:rsid w:val="0067759D"/>
    <w:rsid w:val="0069109A"/>
    <w:rsid w:val="006A294D"/>
    <w:rsid w:val="006D48E6"/>
    <w:rsid w:val="006D7154"/>
    <w:rsid w:val="006F2682"/>
    <w:rsid w:val="006F2969"/>
    <w:rsid w:val="00716898"/>
    <w:rsid w:val="00722280"/>
    <w:rsid w:val="007269C2"/>
    <w:rsid w:val="00737E9C"/>
    <w:rsid w:val="00742980"/>
    <w:rsid w:val="007506A2"/>
    <w:rsid w:val="00751E4C"/>
    <w:rsid w:val="00774AE0"/>
    <w:rsid w:val="0077507C"/>
    <w:rsid w:val="007B57CF"/>
    <w:rsid w:val="007C4E0C"/>
    <w:rsid w:val="007C63FC"/>
    <w:rsid w:val="007D3146"/>
    <w:rsid w:val="007F22F4"/>
    <w:rsid w:val="007F4219"/>
    <w:rsid w:val="0080317A"/>
    <w:rsid w:val="00827DB8"/>
    <w:rsid w:val="00835972"/>
    <w:rsid w:val="00836CA2"/>
    <w:rsid w:val="00846B5E"/>
    <w:rsid w:val="00874AC1"/>
    <w:rsid w:val="00891FBD"/>
    <w:rsid w:val="00892B0D"/>
    <w:rsid w:val="008C360B"/>
    <w:rsid w:val="00926DF1"/>
    <w:rsid w:val="009272C7"/>
    <w:rsid w:val="009421B7"/>
    <w:rsid w:val="009548DB"/>
    <w:rsid w:val="00961812"/>
    <w:rsid w:val="00962ACE"/>
    <w:rsid w:val="0096638C"/>
    <w:rsid w:val="0099391E"/>
    <w:rsid w:val="009A07B3"/>
    <w:rsid w:val="009A46D9"/>
    <w:rsid w:val="009C158A"/>
    <w:rsid w:val="009D6B9F"/>
    <w:rsid w:val="009E68DA"/>
    <w:rsid w:val="00A02A6B"/>
    <w:rsid w:val="00A109AD"/>
    <w:rsid w:val="00A42109"/>
    <w:rsid w:val="00A715C3"/>
    <w:rsid w:val="00A73584"/>
    <w:rsid w:val="00A74C51"/>
    <w:rsid w:val="00A80358"/>
    <w:rsid w:val="00A815D9"/>
    <w:rsid w:val="00A8261A"/>
    <w:rsid w:val="00A83BB4"/>
    <w:rsid w:val="00A96EE8"/>
    <w:rsid w:val="00AA422E"/>
    <w:rsid w:val="00AC30A1"/>
    <w:rsid w:val="00AF57BA"/>
    <w:rsid w:val="00AF6FE7"/>
    <w:rsid w:val="00AF7214"/>
    <w:rsid w:val="00B023BF"/>
    <w:rsid w:val="00B06B09"/>
    <w:rsid w:val="00B2021B"/>
    <w:rsid w:val="00B352BD"/>
    <w:rsid w:val="00B4257D"/>
    <w:rsid w:val="00B4762F"/>
    <w:rsid w:val="00B8405F"/>
    <w:rsid w:val="00B915AB"/>
    <w:rsid w:val="00B91DF3"/>
    <w:rsid w:val="00B91DFF"/>
    <w:rsid w:val="00BA359A"/>
    <w:rsid w:val="00BC2C27"/>
    <w:rsid w:val="00BF0DB2"/>
    <w:rsid w:val="00C12506"/>
    <w:rsid w:val="00C263DA"/>
    <w:rsid w:val="00C44EED"/>
    <w:rsid w:val="00C46E59"/>
    <w:rsid w:val="00C50D3A"/>
    <w:rsid w:val="00C57657"/>
    <w:rsid w:val="00C601C7"/>
    <w:rsid w:val="00C60CB1"/>
    <w:rsid w:val="00C73CAB"/>
    <w:rsid w:val="00C808B4"/>
    <w:rsid w:val="00C95D7F"/>
    <w:rsid w:val="00C96D5A"/>
    <w:rsid w:val="00CA44B4"/>
    <w:rsid w:val="00CA4923"/>
    <w:rsid w:val="00CB743B"/>
    <w:rsid w:val="00CC4F14"/>
    <w:rsid w:val="00CD2961"/>
    <w:rsid w:val="00CD7181"/>
    <w:rsid w:val="00CD7E1F"/>
    <w:rsid w:val="00CE5193"/>
    <w:rsid w:val="00CF504E"/>
    <w:rsid w:val="00D1190D"/>
    <w:rsid w:val="00D1356B"/>
    <w:rsid w:val="00D21CE9"/>
    <w:rsid w:val="00D226F9"/>
    <w:rsid w:val="00D45176"/>
    <w:rsid w:val="00D462B5"/>
    <w:rsid w:val="00D4734A"/>
    <w:rsid w:val="00D56A78"/>
    <w:rsid w:val="00D76C2C"/>
    <w:rsid w:val="00D91281"/>
    <w:rsid w:val="00DB648F"/>
    <w:rsid w:val="00DB677E"/>
    <w:rsid w:val="00DC23A9"/>
    <w:rsid w:val="00E066B2"/>
    <w:rsid w:val="00E134DE"/>
    <w:rsid w:val="00E35A47"/>
    <w:rsid w:val="00E40787"/>
    <w:rsid w:val="00E421BF"/>
    <w:rsid w:val="00E47E34"/>
    <w:rsid w:val="00E62A6E"/>
    <w:rsid w:val="00E92BA0"/>
    <w:rsid w:val="00EA1E33"/>
    <w:rsid w:val="00EA2BD7"/>
    <w:rsid w:val="00EA3D01"/>
    <w:rsid w:val="00EB01CB"/>
    <w:rsid w:val="00ED1BFB"/>
    <w:rsid w:val="00EF2C05"/>
    <w:rsid w:val="00EF2EEB"/>
    <w:rsid w:val="00EF302D"/>
    <w:rsid w:val="00F035C9"/>
    <w:rsid w:val="00F05F86"/>
    <w:rsid w:val="00F25CD4"/>
    <w:rsid w:val="00F30E2C"/>
    <w:rsid w:val="00F310C1"/>
    <w:rsid w:val="00F327EC"/>
    <w:rsid w:val="00F40B6B"/>
    <w:rsid w:val="00F4166F"/>
    <w:rsid w:val="00F42617"/>
    <w:rsid w:val="00F43515"/>
    <w:rsid w:val="00F43981"/>
    <w:rsid w:val="00F451CD"/>
    <w:rsid w:val="00F75533"/>
    <w:rsid w:val="00F76869"/>
    <w:rsid w:val="00F83DFE"/>
    <w:rsid w:val="00F86102"/>
    <w:rsid w:val="00FA0EFC"/>
    <w:rsid w:val="00FA23A4"/>
    <w:rsid w:val="00FB69E5"/>
    <w:rsid w:val="00FB77B9"/>
    <w:rsid w:val="00FC7BFC"/>
    <w:rsid w:val="00FE3951"/>
    <w:rsid w:val="00FF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4407"/>
  <w15:docId w15:val="{40DAFF94-B845-4F29-B5A5-E9F8B2E3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6A78"/>
  </w:style>
  <w:style w:type="paragraph" w:styleId="Heading1">
    <w:name w:val="heading 1"/>
    <w:basedOn w:val="Normal"/>
    <w:next w:val="Normal"/>
    <w:link w:val="Heading1Char"/>
    <w:uiPriority w:val="9"/>
    <w:qFormat/>
    <w:rsid w:val="00A02A6B"/>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A6B"/>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A02A6B"/>
    <w:pPr>
      <w:keepNext/>
      <w:keepLines/>
      <w:spacing w:before="200" w:after="0"/>
      <w:ind w:left="576"/>
      <w:outlineLvl w:val="2"/>
    </w:pPr>
    <w:rPr>
      <w:rFonts w:ascii="Arial" w:eastAsiaTheme="majorEastAsia" w:hAnsi="Arial"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6B"/>
    <w:rPr>
      <w:rFonts w:ascii="Arial" w:eastAsiaTheme="majorEastAsia" w:hAnsi="Arial" w:cstheme="majorBidi"/>
      <w:b/>
      <w:bCs/>
      <w:color w:val="4F81BD" w:themeColor="accent1"/>
      <w:sz w:val="28"/>
      <w:szCs w:val="26"/>
    </w:rPr>
  </w:style>
  <w:style w:type="paragraph" w:styleId="NoSpacing">
    <w:name w:val="No Spacing"/>
    <w:uiPriority w:val="1"/>
    <w:qFormat/>
    <w:rsid w:val="00892B0D"/>
    <w:pPr>
      <w:spacing w:after="0" w:line="240" w:lineRule="auto"/>
    </w:pPr>
  </w:style>
  <w:style w:type="character" w:customStyle="1" w:styleId="Heading1Char">
    <w:name w:val="Heading 1 Char"/>
    <w:basedOn w:val="DefaultParagraphFont"/>
    <w:link w:val="Heading1"/>
    <w:uiPriority w:val="9"/>
    <w:rsid w:val="00A02A6B"/>
    <w:rPr>
      <w:rFonts w:ascii="Arial" w:eastAsiaTheme="majorEastAsia" w:hAnsi="Arial"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2A6B"/>
    <w:rPr>
      <w:rFonts w:ascii="Arial" w:eastAsiaTheme="majorEastAsia" w:hAnsi="Arial" w:cstheme="majorBidi"/>
      <w:b/>
      <w:bCs/>
      <w:color w:val="4F81BD" w:themeColor="accent1"/>
      <w:sz w:val="24"/>
    </w:rPr>
  </w:style>
  <w:style w:type="paragraph" w:styleId="Title">
    <w:name w:val="Title"/>
    <w:basedOn w:val="Normal"/>
    <w:next w:val="Normal"/>
    <w:link w:val="TitleChar"/>
    <w:uiPriority w:val="10"/>
    <w:qFormat/>
    <w:rsid w:val="00A02A6B"/>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6B"/>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D462B5"/>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D462B5"/>
    <w:pPr>
      <w:spacing w:after="0"/>
      <w:ind w:left="216"/>
    </w:pPr>
    <w:rPr>
      <w:rFonts w:ascii="Times New Roman" w:hAnsi="Times New Roman"/>
      <w:sz w:val="24"/>
    </w:rPr>
  </w:style>
  <w:style w:type="paragraph" w:styleId="TOC3">
    <w:name w:val="toc 3"/>
    <w:basedOn w:val="Normal"/>
    <w:next w:val="Normal"/>
    <w:autoRedefine/>
    <w:uiPriority w:val="39"/>
    <w:unhideWhenUsed/>
    <w:rsid w:val="00485C66"/>
    <w:pPr>
      <w:spacing w:after="0"/>
      <w:ind w:left="446"/>
    </w:pPr>
    <w:rPr>
      <w:rFonts w:ascii="Times New Roman" w:hAnsi="Times New Roman"/>
      <w:sz w:val="24"/>
    </w:rPr>
  </w:style>
  <w:style w:type="character" w:styleId="Hyperlink">
    <w:name w:val="Hyperlink"/>
    <w:basedOn w:val="DefaultParagraphFont"/>
    <w:uiPriority w:val="99"/>
    <w:unhideWhenUsed/>
    <w:rsid w:val="00485C66"/>
    <w:rPr>
      <w:color w:val="0000FF" w:themeColor="hyperlink"/>
      <w:u w:val="single"/>
    </w:rPr>
  </w:style>
  <w:style w:type="paragraph" w:styleId="Header">
    <w:name w:val="header"/>
    <w:basedOn w:val="Normal"/>
    <w:link w:val="HeaderChar"/>
    <w:uiPriority w:val="99"/>
    <w:semiHidden/>
    <w:unhideWhenUsed/>
    <w:rsid w:val="00485C66"/>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485C66"/>
    <w:pPr>
      <w:spacing w:after="0"/>
      <w:ind w:left="662"/>
    </w:pPr>
  </w:style>
  <w:style w:type="character" w:customStyle="1" w:styleId="HeaderChar">
    <w:name w:val="Header Char"/>
    <w:basedOn w:val="DefaultParagraphFont"/>
    <w:link w:val="Header"/>
    <w:uiPriority w:val="99"/>
    <w:semiHidden/>
    <w:rsid w:val="00485C66"/>
  </w:style>
  <w:style w:type="paragraph" w:styleId="Footer">
    <w:name w:val="footer"/>
    <w:basedOn w:val="Normal"/>
    <w:link w:val="FooterChar"/>
    <w:uiPriority w:val="99"/>
    <w:unhideWhenUsed/>
    <w:rsid w:val="0048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66"/>
  </w:style>
  <w:style w:type="paragraph" w:styleId="BalloonText">
    <w:name w:val="Balloon Text"/>
    <w:basedOn w:val="Normal"/>
    <w:link w:val="BalloonTextChar"/>
    <w:uiPriority w:val="99"/>
    <w:semiHidden/>
    <w:unhideWhenUsed/>
    <w:rsid w:val="0048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66"/>
    <w:rPr>
      <w:rFonts w:ascii="Tahoma" w:hAnsi="Tahoma" w:cs="Tahoma"/>
      <w:sz w:val="16"/>
      <w:szCs w:val="16"/>
    </w:rPr>
  </w:style>
  <w:style w:type="paragraph" w:styleId="NormalWeb">
    <w:name w:val="Normal (Web)"/>
    <w:basedOn w:val="Normal"/>
    <w:uiPriority w:val="99"/>
    <w:unhideWhenUsed/>
    <w:rsid w:val="00050F2B"/>
    <w:pPr>
      <w:spacing w:before="100" w:beforeAutospacing="1" w:after="115"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26F9"/>
    <w:rPr>
      <w:color w:val="800080" w:themeColor="followedHyperlink"/>
      <w:u w:val="single"/>
    </w:rPr>
  </w:style>
  <w:style w:type="paragraph" w:styleId="ListParagraph">
    <w:name w:val="List Paragraph"/>
    <w:basedOn w:val="Normal"/>
    <w:uiPriority w:val="34"/>
    <w:qFormat/>
    <w:rsid w:val="002C6246"/>
    <w:pPr>
      <w:ind w:left="720"/>
      <w:contextualSpacing/>
    </w:pPr>
  </w:style>
  <w:style w:type="table" w:styleId="TableGrid">
    <w:name w:val="Table Grid"/>
    <w:basedOn w:val="TableNormal"/>
    <w:uiPriority w:val="59"/>
    <w:unhideWhenUsed/>
    <w:rsid w:val="00F43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49906">
      <w:bodyDiv w:val="1"/>
      <w:marLeft w:val="0"/>
      <w:marRight w:val="0"/>
      <w:marTop w:val="0"/>
      <w:marBottom w:val="0"/>
      <w:divBdr>
        <w:top w:val="none" w:sz="0" w:space="0" w:color="auto"/>
        <w:left w:val="none" w:sz="0" w:space="0" w:color="auto"/>
        <w:bottom w:val="none" w:sz="0" w:space="0" w:color="auto"/>
        <w:right w:val="none" w:sz="0" w:space="0" w:color="auto"/>
      </w:divBdr>
    </w:div>
    <w:div w:id="94557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cintyre\Desktop\Lab%20Template%20(2009-06-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EB251-C1F2-404E-B9AC-20E68CFA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(2009-06-24).dotx</Template>
  <TotalTime>22</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Lab Project</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dc:title>
  <dc:creator>Mister J</dc:creator>
  <cp:lastModifiedBy>Shagrath Silenoz</cp:lastModifiedBy>
  <cp:revision>5</cp:revision>
  <cp:lastPrinted>2009-06-23T22:09:00Z</cp:lastPrinted>
  <dcterms:created xsi:type="dcterms:W3CDTF">2020-05-03T17:31:00Z</dcterms:created>
  <dcterms:modified xsi:type="dcterms:W3CDTF">2020-05-03T17:53:00Z</dcterms:modified>
</cp:coreProperties>
</file>